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34D9D" w14:textId="5B18A0E9" w:rsidR="00E6421E" w:rsidRPr="00AD421A" w:rsidRDefault="004E04EF" w:rsidP="00940D3F">
      <w:r>
        <w:t xml:space="preserve"> </w:t>
      </w:r>
    </w:p>
    <w:sectPr w:rsidR="00E6421E" w:rsidRPr="00AD421A" w:rsidSect="00FE7708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2071E" w14:textId="77777777" w:rsidR="00F60C6E" w:rsidRDefault="00F60C6E">
      <w:r>
        <w:separator/>
      </w:r>
    </w:p>
  </w:endnote>
  <w:endnote w:type="continuationSeparator" w:id="0">
    <w:p w14:paraId="233D57EA" w14:textId="77777777" w:rsidR="00F60C6E" w:rsidRDefault="00F60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QEjimbergre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42F5F" w14:textId="77777777" w:rsidR="004547A9" w:rsidRDefault="0010523A" w:rsidP="005C1513">
    <w:pPr>
      <w:pStyle w:val="Header"/>
      <w:jc w:val="center"/>
      <w:rPr>
        <w:rFonts w:ascii="Arial" w:hAnsi="Arial" w:cs="Arial"/>
        <w:b/>
        <w:smallCaps/>
        <w:spacing w:val="34"/>
        <w:sz w:val="16"/>
      </w:rPr>
    </w:pPr>
    <w:r>
      <w:rPr>
        <w:rFonts w:ascii="Arial" w:hAnsi="Arial" w:cs="Arial"/>
        <w:b/>
        <w:smallCaps/>
        <w:spacing w:val="34"/>
        <w:sz w:val="16"/>
      </w:rPr>
      <w:t>Building Automation - Building Analytics</w:t>
    </w:r>
    <w:r w:rsidR="00C10B41" w:rsidRPr="005C1513">
      <w:rPr>
        <w:rFonts w:ascii="Arial" w:hAnsi="Arial" w:cs="Arial"/>
        <w:b/>
        <w:smallCaps/>
        <w:spacing w:val="34"/>
        <w:sz w:val="16"/>
      </w:rPr>
      <w:t xml:space="preserve"> - Energy Management</w:t>
    </w:r>
  </w:p>
  <w:p w14:paraId="6A8A1C76" w14:textId="77777777" w:rsidR="00C10B41" w:rsidRPr="005C1513" w:rsidRDefault="00C10B41" w:rsidP="004547A9">
    <w:pPr>
      <w:pStyle w:val="Header"/>
      <w:jc w:val="center"/>
      <w:rPr>
        <w:rFonts w:ascii="Arial" w:hAnsi="Arial" w:cs="Arial"/>
        <w:b/>
        <w:smallCaps/>
        <w:spacing w:val="34"/>
        <w:position w:val="-12"/>
      </w:rPr>
    </w:pPr>
    <w:r w:rsidRPr="005C1513">
      <w:rPr>
        <w:rFonts w:ascii="Arial" w:hAnsi="Arial" w:cs="Arial"/>
        <w:b/>
        <w:smallCaps/>
        <w:spacing w:val="34"/>
        <w:sz w:val="16"/>
      </w:rPr>
      <w:t>Energy Services - Security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293B7" w14:textId="77777777" w:rsidR="005B2820" w:rsidRDefault="005B2820">
    <w:pPr>
      <w:framePr w:w="10944" w:h="144" w:hSpace="144" w:wrap="notBeside" w:vAnchor="page" w:hAnchor="page" w:x="721" w:y="15121"/>
      <w:pBdr>
        <w:top w:val="single" w:sz="6" w:space="1" w:color="auto"/>
      </w:pBdr>
      <w:rPr>
        <w:rFonts w:ascii="Arial" w:hAnsi="Arial"/>
        <w:sz w:val="16"/>
      </w:rPr>
    </w:pPr>
  </w:p>
  <w:p w14:paraId="4619786C" w14:textId="77777777" w:rsidR="005B2820" w:rsidRDefault="005B2820">
    <w:pPr>
      <w:framePr w:w="10944" w:h="144" w:hSpace="144" w:wrap="notBeside" w:vAnchor="page" w:hAnchor="page" w:x="721" w:y="15121"/>
      <w:pBdr>
        <w:top w:val="single" w:sz="6" w:space="1" w:color="auto"/>
      </w:pBdr>
      <w:jc w:val="center"/>
    </w:pPr>
    <w:r>
      <w:rPr>
        <w:rFonts w:ascii="Arial Rounded MT Bold" w:hAnsi="Arial Rounded MT Bold"/>
        <w:sz w:val="16"/>
      </w:rPr>
      <w:t xml:space="preserve">Building Automation  </w:t>
    </w:r>
    <w:r>
      <w:rPr>
        <w:rFonts w:ascii="Arial Rounded MT Bold" w:hAnsi="Arial Rounded MT Bold"/>
        <w:sz w:val="16"/>
      </w:rPr>
      <w:sym w:font="Courier New" w:char="2219"/>
    </w:r>
    <w:r>
      <w:rPr>
        <w:rFonts w:ascii="Arial Rounded MT Bold" w:hAnsi="Arial Rounded MT Bold"/>
        <w:sz w:val="16"/>
      </w:rPr>
      <w:t xml:space="preserve">  Energy Management  </w:t>
    </w:r>
    <w:r>
      <w:rPr>
        <w:rFonts w:ascii="Arial Rounded MT Bold" w:hAnsi="Arial Rounded MT Bold"/>
        <w:sz w:val="16"/>
      </w:rPr>
      <w:sym w:font="Courier New" w:char="2219"/>
    </w:r>
    <w:r>
      <w:rPr>
        <w:rFonts w:ascii="Arial Rounded MT Bold" w:hAnsi="Arial Rounded MT Bold"/>
        <w:sz w:val="16"/>
      </w:rPr>
      <w:t xml:space="preserve">  Temperature Controls  </w:t>
    </w:r>
    <w:r>
      <w:rPr>
        <w:rFonts w:ascii="Arial Rounded MT Bold" w:hAnsi="Arial Rounded MT Bold"/>
        <w:sz w:val="16"/>
      </w:rPr>
      <w:sym w:font="Courier New" w:char="2219"/>
    </w:r>
    <w:r>
      <w:rPr>
        <w:rFonts w:ascii="Arial Rounded MT Bold" w:hAnsi="Arial Rounded MT Bold"/>
        <w:sz w:val="16"/>
      </w:rPr>
      <w:t xml:space="preserve">  HVAC Service  </w:t>
    </w:r>
    <w:r>
      <w:rPr>
        <w:rFonts w:ascii="Arial Rounded MT Bold" w:hAnsi="Arial Rounded MT Bold"/>
        <w:sz w:val="16"/>
      </w:rPr>
      <w:sym w:font="Courier New" w:char="2219"/>
    </w:r>
    <w:r>
      <w:rPr>
        <w:rFonts w:ascii="Arial Rounded MT Bold" w:hAnsi="Arial Rounded MT Bold"/>
        <w:sz w:val="16"/>
      </w:rPr>
      <w:t xml:space="preserve">  Renovation  </w:t>
    </w:r>
    <w:r>
      <w:rPr>
        <w:rFonts w:ascii="Arial Rounded MT Bold" w:hAnsi="Arial Rounded MT Bold"/>
        <w:sz w:val="16"/>
      </w:rPr>
      <w:sym w:font="Courier New" w:char="2219"/>
    </w:r>
    <w:r>
      <w:rPr>
        <w:rFonts w:ascii="Arial Rounded MT Bold" w:hAnsi="Arial Rounded MT Bold"/>
        <w:sz w:val="16"/>
      </w:rPr>
      <w:t xml:space="preserve">  Construction</w:t>
    </w:r>
  </w:p>
  <w:p w14:paraId="5A2D8FC4" w14:textId="77777777" w:rsidR="005B2820" w:rsidRDefault="005B2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73D6C" w14:textId="77777777" w:rsidR="00F60C6E" w:rsidRDefault="00F60C6E">
      <w:r>
        <w:separator/>
      </w:r>
    </w:p>
  </w:footnote>
  <w:footnote w:type="continuationSeparator" w:id="0">
    <w:p w14:paraId="791785E2" w14:textId="77777777" w:rsidR="00F60C6E" w:rsidRDefault="00F60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20C9E" w14:textId="77777777" w:rsidR="00BF47E8" w:rsidRPr="00FB0169" w:rsidRDefault="00D65416" w:rsidP="00FB0169">
    <w:pPr>
      <w:pStyle w:val="LetterHeadLeft"/>
      <w:framePr w:w="0" w:hRule="auto" w:hSpace="0" w:wrap="auto" w:vAnchor="margin" w:hAnchor="text" w:xAlign="left" w:yAlign="inline"/>
      <w:jc w:val="center"/>
      <w:rPr>
        <w:rFonts w:ascii="Calibri" w:hAnsi="Calibri"/>
        <w:b w:val="0"/>
        <w:bCs/>
        <w:i/>
        <w:iCs/>
        <w:color w:val="999999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6BB4DA21" wp14:editId="14211DF9">
              <wp:simplePos x="0" y="0"/>
              <wp:positionH relativeFrom="column">
                <wp:posOffset>4339996</wp:posOffset>
              </wp:positionH>
              <wp:positionV relativeFrom="paragraph">
                <wp:posOffset>18415</wp:posOffset>
              </wp:positionV>
              <wp:extent cx="1733550" cy="1021715"/>
              <wp:effectExtent l="0" t="0" r="0" b="0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0" cy="1021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4C122" w14:textId="77777777" w:rsidR="005B040E" w:rsidRPr="00D65416" w:rsidRDefault="005B040E" w:rsidP="005B040E">
                          <w:pPr>
                            <w:pStyle w:val="LetterHeadLeft"/>
                            <w:jc w:val="right"/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D65416"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2101 North Hamilton Street</w:t>
                          </w:r>
                        </w:p>
                        <w:p w14:paraId="0232144A" w14:textId="77777777" w:rsidR="005B040E" w:rsidRPr="00D65416" w:rsidRDefault="005B040E" w:rsidP="005B040E">
                          <w:pPr>
                            <w:pStyle w:val="LetterHeadLeft"/>
                            <w:jc w:val="right"/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D65416"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Richmond, VA 23230</w:t>
                          </w:r>
                        </w:p>
                        <w:p w14:paraId="564113AD" w14:textId="77777777" w:rsidR="005B040E" w:rsidRDefault="005B040E" w:rsidP="005B040E">
                          <w:pPr>
                            <w:pStyle w:val="LetterHeadLeft"/>
                            <w:jc w:val="right"/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D65416"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Phone 804.285.8000</w:t>
                          </w:r>
                        </w:p>
                        <w:p w14:paraId="199CC7EB" w14:textId="77777777" w:rsidR="00FB0169" w:rsidRPr="005F4C12" w:rsidRDefault="00FB0169" w:rsidP="005B040E">
                          <w:pPr>
                            <w:pStyle w:val="LetterHeadLeft"/>
                            <w:jc w:val="right"/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F4C12">
                            <w:rPr>
                              <w:rFonts w:asciiTheme="minorHAnsi" w:hAnsiTheme="minorHAnsi"/>
                              <w:b w:val="0"/>
                              <w:i/>
                              <w:color w:val="808080" w:themeColor="background1" w:themeShade="80"/>
                              <w:sz w:val="18"/>
                              <w:szCs w:val="18"/>
                            </w:rPr>
                            <w:t>DCJS #No. 11-3077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BB4D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41.75pt;margin-top:1.45pt;width:136.5pt;height:80.4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" stroked="f" strokeweight="0">
              <v:textbox style="mso-fit-shape-to-text:t">
                <w:txbxContent>
                  <w:p w14:paraId="67C4C122" w14:textId="77777777" w:rsidR="005B040E" w:rsidRPr="00D65416" w:rsidRDefault="005B040E" w:rsidP="005B040E">
                    <w:pPr>
                      <w:pStyle w:val="LetterHeadLeft"/>
                      <w:jc w:val="right"/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D65416"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2101 North Hamilton Street</w:t>
                    </w:r>
                  </w:p>
                  <w:p w14:paraId="0232144A" w14:textId="77777777" w:rsidR="005B040E" w:rsidRPr="00D65416" w:rsidRDefault="005B040E" w:rsidP="005B040E">
                    <w:pPr>
                      <w:pStyle w:val="LetterHeadLeft"/>
                      <w:jc w:val="right"/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D65416"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Richmond, VA 23230</w:t>
                    </w:r>
                  </w:p>
                  <w:p w14:paraId="564113AD" w14:textId="77777777" w:rsidR="005B040E" w:rsidRDefault="005B040E" w:rsidP="005B040E">
                    <w:pPr>
                      <w:pStyle w:val="LetterHeadLeft"/>
                      <w:jc w:val="right"/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D65416"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Phone 804.285.8000</w:t>
                    </w:r>
                  </w:p>
                  <w:p w14:paraId="199CC7EB" w14:textId="77777777" w:rsidR="00FB0169" w:rsidRPr="005F4C12" w:rsidRDefault="00FB0169" w:rsidP="005B040E">
                    <w:pPr>
                      <w:pStyle w:val="LetterHeadLeft"/>
                      <w:jc w:val="right"/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F4C12">
                      <w:rPr>
                        <w:rFonts w:asciiTheme="minorHAnsi" w:hAnsiTheme="minorHAnsi"/>
                        <w:b w:val="0"/>
                        <w:i/>
                        <w:color w:val="808080" w:themeColor="background1" w:themeShade="80"/>
                        <w:sz w:val="18"/>
                        <w:szCs w:val="18"/>
                      </w:rPr>
                      <w:t>DCJS #No. 11-3077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65CA9"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587A835" wp14:editId="504CCF6C">
              <wp:simplePos x="0" y="0"/>
              <wp:positionH relativeFrom="column">
                <wp:posOffset>-601116</wp:posOffset>
              </wp:positionH>
              <wp:positionV relativeFrom="paragraph">
                <wp:posOffset>19355</wp:posOffset>
              </wp:positionV>
              <wp:extent cx="1696720" cy="1021715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6720" cy="1021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1B1A17" w14:textId="77777777" w:rsidR="00BF47E8" w:rsidRPr="00D65416" w:rsidRDefault="00BF47E8" w:rsidP="005B040E">
                          <w:pPr>
                            <w:pStyle w:val="LetterHeadLeft"/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D65416"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43670 Trade Center Place</w:t>
                          </w:r>
                        </w:p>
                        <w:p w14:paraId="66C4C370" w14:textId="77777777" w:rsidR="00BF47E8" w:rsidRPr="00D65416" w:rsidRDefault="00BF47E8" w:rsidP="005B040E">
                          <w:pPr>
                            <w:pStyle w:val="LetterHeadLeft"/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D65416"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Suite 100</w:t>
                          </w:r>
                        </w:p>
                        <w:p w14:paraId="258A8CDC" w14:textId="77777777" w:rsidR="005B040E" w:rsidRPr="00D65416" w:rsidRDefault="00BF47E8" w:rsidP="005B040E">
                          <w:pPr>
                            <w:pStyle w:val="LetterHeadLeft"/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D65416"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Sterling, VA 20166</w:t>
                          </w:r>
                        </w:p>
                        <w:p w14:paraId="4F4AA059" w14:textId="77777777" w:rsidR="00BF47E8" w:rsidRPr="00D65416" w:rsidRDefault="00BF47E8" w:rsidP="005B040E">
                          <w:pPr>
                            <w:pStyle w:val="LetterHeadLeft"/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D65416">
                            <w:rPr>
                              <w:rFonts w:ascii="Calibri" w:hAnsi="Calibri"/>
                              <w:b w:val="0"/>
                              <w:bCs/>
                              <w:i/>
                              <w:iCs/>
                              <w:color w:val="808080" w:themeColor="background1" w:themeShade="80"/>
                              <w:sz w:val="18"/>
                              <w:szCs w:val="18"/>
                            </w:rPr>
                            <w:t>Phone 703.471.6310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587A835" id="Text Box 2" o:spid="_x0000_s1027" type="#_x0000_t202" style="position:absolute;left:0;text-align:left;margin-left:-47.35pt;margin-top:1.5pt;width:133.6pt;height:80.4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" stroked="f" strokeweight="0">
              <v:textbox style="mso-fit-shape-to-text:t">
                <w:txbxContent>
                  <w:p w14:paraId="6C1B1A17" w14:textId="77777777" w:rsidR="00BF47E8" w:rsidRPr="00D65416" w:rsidRDefault="00BF47E8" w:rsidP="005B040E">
                    <w:pPr>
                      <w:pStyle w:val="LetterHeadLeft"/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D65416"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43670 Trade Center Place</w:t>
                    </w:r>
                  </w:p>
                  <w:p w14:paraId="66C4C370" w14:textId="77777777" w:rsidR="00BF47E8" w:rsidRPr="00D65416" w:rsidRDefault="00BF47E8" w:rsidP="005B040E">
                    <w:pPr>
                      <w:pStyle w:val="LetterHeadLeft"/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D65416"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Suite 100</w:t>
                    </w:r>
                  </w:p>
                  <w:p w14:paraId="258A8CDC" w14:textId="77777777" w:rsidR="005B040E" w:rsidRPr="00D65416" w:rsidRDefault="00BF47E8" w:rsidP="005B040E">
                    <w:pPr>
                      <w:pStyle w:val="LetterHeadLeft"/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D65416"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Sterling, VA 20166</w:t>
                    </w:r>
                  </w:p>
                  <w:p w14:paraId="4F4AA059" w14:textId="77777777" w:rsidR="00BF47E8" w:rsidRPr="00D65416" w:rsidRDefault="00BF47E8" w:rsidP="005B040E">
                    <w:pPr>
                      <w:pStyle w:val="LetterHeadLeft"/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D65416">
                      <w:rPr>
                        <w:rFonts w:ascii="Calibri" w:hAnsi="Calibri"/>
                        <w:b w:val="0"/>
                        <w:bCs/>
                        <w:i/>
                        <w:iCs/>
                        <w:color w:val="808080" w:themeColor="background1" w:themeShade="80"/>
                        <w:sz w:val="18"/>
                        <w:szCs w:val="18"/>
                      </w:rPr>
                      <w:t>Phone 703.471.6310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5B72">
      <w:rPr>
        <w:rFonts w:ascii="Calibri" w:hAnsi="Calibri"/>
        <w:b w:val="0"/>
        <w:bCs/>
        <w:i/>
        <w:iCs/>
        <w:noProof/>
        <w:color w:val="999999"/>
      </w:rPr>
      <w:drawing>
        <wp:inline distT="0" distB="0" distL="0" distR="0" wp14:anchorId="2DBE37BB" wp14:editId="756CBE12">
          <wp:extent cx="1846531" cy="833932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freshed ESI Logo - Blue on 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8362" cy="852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FB027C" w14:textId="77777777" w:rsidR="00377F63" w:rsidRPr="00377F63" w:rsidRDefault="00377F63" w:rsidP="00377F63">
    <w:pPr>
      <w:jc w:val="center"/>
      <w:rPr>
        <w:rFonts w:asciiTheme="minorHAnsi" w:hAnsiTheme="minorHAnsi"/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324B"/>
    <w:multiLevelType w:val="hybridMultilevel"/>
    <w:tmpl w:val="4B42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258A"/>
    <w:multiLevelType w:val="hybridMultilevel"/>
    <w:tmpl w:val="AC80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24211"/>
    <w:multiLevelType w:val="hybridMultilevel"/>
    <w:tmpl w:val="6AD4D142"/>
    <w:lvl w:ilvl="0" w:tplc="342CF412">
      <w:start w:val="1"/>
      <w:numFmt w:val="bullet"/>
      <w:pStyle w:val="ClarificationsExclusionsBold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08CB06B7"/>
    <w:multiLevelType w:val="hybridMultilevel"/>
    <w:tmpl w:val="AB4C10D2"/>
    <w:lvl w:ilvl="0" w:tplc="C1A8CCDE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4365A"/>
    <w:multiLevelType w:val="hybridMultilevel"/>
    <w:tmpl w:val="A476CB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0017992"/>
    <w:multiLevelType w:val="hybridMultilevel"/>
    <w:tmpl w:val="684A51A8"/>
    <w:lvl w:ilvl="0" w:tplc="04090011">
      <w:start w:val="1"/>
      <w:numFmt w:val="decimal"/>
      <w:lvlText w:val="%1)"/>
      <w:lvlJc w:val="left"/>
      <w:pPr>
        <w:tabs>
          <w:tab w:val="num" w:pos="810"/>
        </w:tabs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6" w15:restartNumberingAfterBreak="0">
    <w:nsid w:val="23D71619"/>
    <w:multiLevelType w:val="hybridMultilevel"/>
    <w:tmpl w:val="A91038B8"/>
    <w:lvl w:ilvl="0" w:tplc="189C7CD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69A0E7F"/>
    <w:multiLevelType w:val="hybridMultilevel"/>
    <w:tmpl w:val="F6AE3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96AC4"/>
    <w:multiLevelType w:val="hybridMultilevel"/>
    <w:tmpl w:val="3F3C31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C37B66"/>
    <w:multiLevelType w:val="hybridMultilevel"/>
    <w:tmpl w:val="7F52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33DDA"/>
    <w:multiLevelType w:val="hybridMultilevel"/>
    <w:tmpl w:val="415A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E46EB"/>
    <w:multiLevelType w:val="hybridMultilevel"/>
    <w:tmpl w:val="5B66BED6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1894747"/>
    <w:multiLevelType w:val="hybridMultilevel"/>
    <w:tmpl w:val="581EEF66"/>
    <w:lvl w:ilvl="0" w:tplc="C492B8D2">
      <w:start w:val="1"/>
      <w:numFmt w:val="bullet"/>
      <w:pStyle w:val="ScopeOfWor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72057"/>
    <w:multiLevelType w:val="hybridMultilevel"/>
    <w:tmpl w:val="E67E29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E7A20"/>
    <w:multiLevelType w:val="hybridMultilevel"/>
    <w:tmpl w:val="D2BC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33C45"/>
    <w:multiLevelType w:val="hybridMultilevel"/>
    <w:tmpl w:val="D7568D0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80D6830"/>
    <w:multiLevelType w:val="hybridMultilevel"/>
    <w:tmpl w:val="AFB4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E431B"/>
    <w:multiLevelType w:val="hybridMultilevel"/>
    <w:tmpl w:val="4D86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3"/>
  </w:num>
  <w:num w:numId="5">
    <w:abstractNumId w:val="7"/>
  </w:num>
  <w:num w:numId="6">
    <w:abstractNumId w:val="9"/>
  </w:num>
  <w:num w:numId="7">
    <w:abstractNumId w:val="1"/>
  </w:num>
  <w:num w:numId="8">
    <w:abstractNumId w:val="14"/>
  </w:num>
  <w:num w:numId="9">
    <w:abstractNumId w:val="6"/>
  </w:num>
  <w:num w:numId="10">
    <w:abstractNumId w:val="11"/>
  </w:num>
  <w:num w:numId="11">
    <w:abstractNumId w:val="10"/>
  </w:num>
  <w:num w:numId="12">
    <w:abstractNumId w:val="17"/>
  </w:num>
  <w:num w:numId="13">
    <w:abstractNumId w:val="0"/>
  </w:num>
  <w:num w:numId="14">
    <w:abstractNumId w:val="15"/>
  </w:num>
  <w:num w:numId="15">
    <w:abstractNumId w:val="16"/>
  </w:num>
  <w:num w:numId="16">
    <w:abstractNumId w:val="12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26A"/>
    <w:rsid w:val="0002030E"/>
    <w:rsid w:val="000237B3"/>
    <w:rsid w:val="00027C97"/>
    <w:rsid w:val="0007007F"/>
    <w:rsid w:val="00073EBB"/>
    <w:rsid w:val="00090B85"/>
    <w:rsid w:val="00096182"/>
    <w:rsid w:val="000A04F0"/>
    <w:rsid w:val="000A0973"/>
    <w:rsid w:val="000A6906"/>
    <w:rsid w:val="000B4419"/>
    <w:rsid w:val="000E261E"/>
    <w:rsid w:val="000E47E8"/>
    <w:rsid w:val="0010523A"/>
    <w:rsid w:val="0015197A"/>
    <w:rsid w:val="00155DB5"/>
    <w:rsid w:val="001A092C"/>
    <w:rsid w:val="001B516C"/>
    <w:rsid w:val="001B7A4F"/>
    <w:rsid w:val="001C7CCE"/>
    <w:rsid w:val="001D3609"/>
    <w:rsid w:val="001F1D79"/>
    <w:rsid w:val="00217DC2"/>
    <w:rsid w:val="00224F72"/>
    <w:rsid w:val="00232B55"/>
    <w:rsid w:val="00261358"/>
    <w:rsid w:val="002613FC"/>
    <w:rsid w:val="00261CFB"/>
    <w:rsid w:val="00265CA9"/>
    <w:rsid w:val="00293BCD"/>
    <w:rsid w:val="002A2D57"/>
    <w:rsid w:val="002A6B67"/>
    <w:rsid w:val="002B1B61"/>
    <w:rsid w:val="002C0ED7"/>
    <w:rsid w:val="002C6332"/>
    <w:rsid w:val="002E030D"/>
    <w:rsid w:val="00304BF3"/>
    <w:rsid w:val="0030618E"/>
    <w:rsid w:val="0030670F"/>
    <w:rsid w:val="00332D33"/>
    <w:rsid w:val="00337F5B"/>
    <w:rsid w:val="003471DC"/>
    <w:rsid w:val="00361CD7"/>
    <w:rsid w:val="00365898"/>
    <w:rsid w:val="00377F63"/>
    <w:rsid w:val="003807EE"/>
    <w:rsid w:val="003A34A2"/>
    <w:rsid w:val="003A5EBB"/>
    <w:rsid w:val="003A76A0"/>
    <w:rsid w:val="003B4065"/>
    <w:rsid w:val="003B7EFD"/>
    <w:rsid w:val="003C0D9A"/>
    <w:rsid w:val="003C5B72"/>
    <w:rsid w:val="003D4FEC"/>
    <w:rsid w:val="003F0BE2"/>
    <w:rsid w:val="00400E38"/>
    <w:rsid w:val="00404AA8"/>
    <w:rsid w:val="00405926"/>
    <w:rsid w:val="00442911"/>
    <w:rsid w:val="004547A9"/>
    <w:rsid w:val="00476A3D"/>
    <w:rsid w:val="00480C6A"/>
    <w:rsid w:val="0049777E"/>
    <w:rsid w:val="004B1C19"/>
    <w:rsid w:val="004C413C"/>
    <w:rsid w:val="004C53B7"/>
    <w:rsid w:val="004D0037"/>
    <w:rsid w:val="004E04EF"/>
    <w:rsid w:val="00500AAC"/>
    <w:rsid w:val="00514570"/>
    <w:rsid w:val="0055088A"/>
    <w:rsid w:val="005532A3"/>
    <w:rsid w:val="005551A5"/>
    <w:rsid w:val="00566E31"/>
    <w:rsid w:val="00573C5A"/>
    <w:rsid w:val="005B040E"/>
    <w:rsid w:val="005B2820"/>
    <w:rsid w:val="005B34F5"/>
    <w:rsid w:val="005C1513"/>
    <w:rsid w:val="005C44D4"/>
    <w:rsid w:val="005F4C12"/>
    <w:rsid w:val="00611E41"/>
    <w:rsid w:val="00613ACF"/>
    <w:rsid w:val="00621644"/>
    <w:rsid w:val="00647313"/>
    <w:rsid w:val="00662541"/>
    <w:rsid w:val="006B7E07"/>
    <w:rsid w:val="006E3B7A"/>
    <w:rsid w:val="006E4415"/>
    <w:rsid w:val="006F0146"/>
    <w:rsid w:val="006F1841"/>
    <w:rsid w:val="006F351F"/>
    <w:rsid w:val="00714E3B"/>
    <w:rsid w:val="0071523E"/>
    <w:rsid w:val="00716692"/>
    <w:rsid w:val="007214EC"/>
    <w:rsid w:val="00725284"/>
    <w:rsid w:val="00726DB2"/>
    <w:rsid w:val="00730BC7"/>
    <w:rsid w:val="00735671"/>
    <w:rsid w:val="007362F2"/>
    <w:rsid w:val="007573D5"/>
    <w:rsid w:val="00762DC7"/>
    <w:rsid w:val="0078205C"/>
    <w:rsid w:val="007875E6"/>
    <w:rsid w:val="007A0AB8"/>
    <w:rsid w:val="007B3187"/>
    <w:rsid w:val="007B3BD8"/>
    <w:rsid w:val="007D1042"/>
    <w:rsid w:val="007E2F62"/>
    <w:rsid w:val="00801085"/>
    <w:rsid w:val="008179DD"/>
    <w:rsid w:val="00822120"/>
    <w:rsid w:val="00822771"/>
    <w:rsid w:val="008309EB"/>
    <w:rsid w:val="00831FF7"/>
    <w:rsid w:val="00841FDD"/>
    <w:rsid w:val="00843E73"/>
    <w:rsid w:val="00852CFA"/>
    <w:rsid w:val="008539B5"/>
    <w:rsid w:val="00854C30"/>
    <w:rsid w:val="00863298"/>
    <w:rsid w:val="008731E3"/>
    <w:rsid w:val="0089295E"/>
    <w:rsid w:val="008A2055"/>
    <w:rsid w:val="008A528C"/>
    <w:rsid w:val="008A6344"/>
    <w:rsid w:val="008B15C3"/>
    <w:rsid w:val="008B4E0A"/>
    <w:rsid w:val="008B61A2"/>
    <w:rsid w:val="008C220F"/>
    <w:rsid w:val="008C766F"/>
    <w:rsid w:val="008D4725"/>
    <w:rsid w:val="008F0AE2"/>
    <w:rsid w:val="00927AF1"/>
    <w:rsid w:val="00940D3F"/>
    <w:rsid w:val="009462C4"/>
    <w:rsid w:val="00961454"/>
    <w:rsid w:val="009710EA"/>
    <w:rsid w:val="00974084"/>
    <w:rsid w:val="009755F7"/>
    <w:rsid w:val="00991DDB"/>
    <w:rsid w:val="00994C5D"/>
    <w:rsid w:val="009A664E"/>
    <w:rsid w:val="009C10CD"/>
    <w:rsid w:val="009C4C2C"/>
    <w:rsid w:val="009C5718"/>
    <w:rsid w:val="009C6A14"/>
    <w:rsid w:val="00A04974"/>
    <w:rsid w:val="00A106C1"/>
    <w:rsid w:val="00A116E3"/>
    <w:rsid w:val="00A40AB7"/>
    <w:rsid w:val="00A671C5"/>
    <w:rsid w:val="00A702C5"/>
    <w:rsid w:val="00A83245"/>
    <w:rsid w:val="00AA7D0C"/>
    <w:rsid w:val="00AC59F0"/>
    <w:rsid w:val="00AD421A"/>
    <w:rsid w:val="00AD6507"/>
    <w:rsid w:val="00B1795B"/>
    <w:rsid w:val="00B4249B"/>
    <w:rsid w:val="00B6490D"/>
    <w:rsid w:val="00B65518"/>
    <w:rsid w:val="00B872F3"/>
    <w:rsid w:val="00BC1BFA"/>
    <w:rsid w:val="00BD0974"/>
    <w:rsid w:val="00BD5C6F"/>
    <w:rsid w:val="00BE61D4"/>
    <w:rsid w:val="00BF47E8"/>
    <w:rsid w:val="00BF7089"/>
    <w:rsid w:val="00BF7202"/>
    <w:rsid w:val="00C0196D"/>
    <w:rsid w:val="00C01C0F"/>
    <w:rsid w:val="00C0349D"/>
    <w:rsid w:val="00C10B41"/>
    <w:rsid w:val="00C17D4F"/>
    <w:rsid w:val="00C5674A"/>
    <w:rsid w:val="00C81A73"/>
    <w:rsid w:val="00CA6460"/>
    <w:rsid w:val="00CB1F29"/>
    <w:rsid w:val="00CC7710"/>
    <w:rsid w:val="00CD09F6"/>
    <w:rsid w:val="00CD1239"/>
    <w:rsid w:val="00CF22C7"/>
    <w:rsid w:val="00D022B7"/>
    <w:rsid w:val="00D06B1D"/>
    <w:rsid w:val="00D10331"/>
    <w:rsid w:val="00D27235"/>
    <w:rsid w:val="00D33073"/>
    <w:rsid w:val="00D4190E"/>
    <w:rsid w:val="00D47A2C"/>
    <w:rsid w:val="00D53094"/>
    <w:rsid w:val="00D60AF2"/>
    <w:rsid w:val="00D653C7"/>
    <w:rsid w:val="00D65416"/>
    <w:rsid w:val="00D80B47"/>
    <w:rsid w:val="00DA12BD"/>
    <w:rsid w:val="00DA6E6B"/>
    <w:rsid w:val="00DD6FEA"/>
    <w:rsid w:val="00E01550"/>
    <w:rsid w:val="00E21BEF"/>
    <w:rsid w:val="00E4326A"/>
    <w:rsid w:val="00E55D55"/>
    <w:rsid w:val="00E6421E"/>
    <w:rsid w:val="00E6483B"/>
    <w:rsid w:val="00E936EF"/>
    <w:rsid w:val="00E94545"/>
    <w:rsid w:val="00E94BC8"/>
    <w:rsid w:val="00E9574D"/>
    <w:rsid w:val="00E96354"/>
    <w:rsid w:val="00E968A8"/>
    <w:rsid w:val="00E969E0"/>
    <w:rsid w:val="00EA57EB"/>
    <w:rsid w:val="00EB2C31"/>
    <w:rsid w:val="00ED40D7"/>
    <w:rsid w:val="00EE5EA2"/>
    <w:rsid w:val="00EE7EC6"/>
    <w:rsid w:val="00F025F1"/>
    <w:rsid w:val="00F460BE"/>
    <w:rsid w:val="00F60C6E"/>
    <w:rsid w:val="00F74E84"/>
    <w:rsid w:val="00F77A09"/>
    <w:rsid w:val="00F952CD"/>
    <w:rsid w:val="00FA3FFE"/>
    <w:rsid w:val="00FB0169"/>
    <w:rsid w:val="00FB51BC"/>
    <w:rsid w:val="00FC347A"/>
    <w:rsid w:val="00FD369D"/>
    <w:rsid w:val="00FD3AB6"/>
    <w:rsid w:val="00FD7CA3"/>
    <w:rsid w:val="00FE52B4"/>
    <w:rsid w:val="00FE7708"/>
    <w:rsid w:val="00FF562D"/>
    <w:rsid w:val="00FF5980"/>
    <w:rsid w:val="00FF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A4C897"/>
  <w15:chartTrackingRefBased/>
  <w15:docId w15:val="{7B5258E9-5549-4D7D-A673-B8EE08A6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EFD"/>
    <w:rPr>
      <w:rFonts w:ascii="Calibri Light" w:hAnsi="Calibri Light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D60AF2"/>
    <w:pPr>
      <w:keepNext/>
      <w:jc w:val="center"/>
      <w:outlineLvl w:val="0"/>
    </w:pPr>
    <w:rPr>
      <w:rFonts w:asciiTheme="majorHAnsi" w:hAnsiTheme="majorHAnsi"/>
      <w:b/>
      <w:sz w:val="36"/>
    </w:rPr>
  </w:style>
  <w:style w:type="paragraph" w:styleId="Heading2">
    <w:name w:val="heading 2"/>
    <w:basedOn w:val="Normal"/>
    <w:next w:val="Normal"/>
    <w:qFormat/>
    <w:rsid w:val="003B7EFD"/>
    <w:pPr>
      <w:keepNext/>
      <w:outlineLvl w:val="1"/>
    </w:pPr>
    <w:rPr>
      <w:rFonts w:asciiTheme="majorHAnsi" w:hAnsiTheme="majorHAns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957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B55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42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tterHeadLeft">
    <w:name w:val="LetterHeadLeft"/>
    <w:basedOn w:val="Normal"/>
    <w:pPr>
      <w:framePr w:w="3542" w:h="1440" w:hRule="exact" w:hSpace="187" w:wrap="notBeside" w:vAnchor="page" w:hAnchor="page" w:x="721" w:y="361"/>
    </w:pPr>
    <w:rPr>
      <w:rFonts w:ascii="Arial" w:hAnsi="Arial"/>
      <w:b/>
    </w:rPr>
  </w:style>
  <w:style w:type="paragraph" w:customStyle="1" w:styleId="LetterHeadRight">
    <w:name w:val="LetterHeadRight"/>
    <w:basedOn w:val="Normal"/>
    <w:pPr>
      <w:framePr w:w="3542" w:h="1440" w:hRule="exact" w:hSpace="187" w:wrap="around" w:vAnchor="page" w:hAnchor="page" w:x="8123" w:y="361"/>
      <w:jc w:val="right"/>
    </w:pPr>
    <w:rPr>
      <w:rFonts w:ascii="Arial" w:hAnsi="Arial"/>
      <w:color w:val="80808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FollowedHyperlink">
    <w:name w:val="FollowedHyperlink"/>
    <w:semiHidden/>
    <w:rPr>
      <w:color w:val="800080"/>
      <w:u w:val="single"/>
    </w:rPr>
  </w:style>
  <w:style w:type="table" w:styleId="TableGrid">
    <w:name w:val="Table Grid"/>
    <w:basedOn w:val="TableNormal"/>
    <w:uiPriority w:val="59"/>
    <w:rsid w:val="00E432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0670F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customStyle="1" w:styleId="contentheader">
    <w:name w:val="contentheader"/>
    <w:basedOn w:val="DefaultParagraphFont"/>
    <w:rsid w:val="00A116E3"/>
  </w:style>
  <w:style w:type="character" w:customStyle="1" w:styleId="apple-converted-space">
    <w:name w:val="apple-converted-space"/>
    <w:basedOn w:val="DefaultParagraphFont"/>
    <w:rsid w:val="00A116E3"/>
  </w:style>
  <w:style w:type="character" w:customStyle="1" w:styleId="HeaderChar">
    <w:name w:val="Header Char"/>
    <w:link w:val="Header"/>
    <w:uiPriority w:val="99"/>
    <w:rsid w:val="00BF47E8"/>
  </w:style>
  <w:style w:type="character" w:customStyle="1" w:styleId="FooterChar">
    <w:name w:val="Footer Char"/>
    <w:link w:val="Footer"/>
    <w:uiPriority w:val="99"/>
    <w:rsid w:val="00090B85"/>
    <w:rPr>
      <w:sz w:val="24"/>
    </w:rPr>
  </w:style>
  <w:style w:type="paragraph" w:styleId="BodyTextIndent">
    <w:name w:val="Body Text Indent"/>
    <w:basedOn w:val="Normal"/>
    <w:link w:val="BodyTextIndentChar"/>
    <w:rsid w:val="002A2D57"/>
    <w:pPr>
      <w:ind w:left="-540"/>
    </w:pPr>
    <w:rPr>
      <w:b/>
      <w:sz w:val="24"/>
    </w:rPr>
  </w:style>
  <w:style w:type="character" w:customStyle="1" w:styleId="BodyTextIndentChar">
    <w:name w:val="Body Text Indent Char"/>
    <w:link w:val="BodyTextIndent"/>
    <w:rsid w:val="002A2D57"/>
    <w:rPr>
      <w:b/>
      <w:sz w:val="24"/>
    </w:rPr>
  </w:style>
  <w:style w:type="character" w:customStyle="1" w:styleId="directorynormaltext">
    <w:name w:val="directorynormaltext"/>
    <w:rsid w:val="002A2D57"/>
    <w:rPr>
      <w:rFonts w:ascii="inherit" w:hAnsi="inherit" w:hint="default"/>
      <w:sz w:val="24"/>
      <w:szCs w:val="24"/>
      <w:bdr w:val="none" w:sz="0" w:space="0" w:color="auto" w:frame="1"/>
      <w:vertAlign w:val="baseline"/>
    </w:rPr>
  </w:style>
  <w:style w:type="character" w:customStyle="1" w:styleId="Heading3Char">
    <w:name w:val="Heading 3 Char"/>
    <w:basedOn w:val="DefaultParagraphFont"/>
    <w:link w:val="Heading3"/>
    <w:uiPriority w:val="9"/>
    <w:rsid w:val="00E9574D"/>
    <w:rPr>
      <w:rFonts w:asciiTheme="majorHAnsi" w:eastAsiaTheme="majorEastAsia" w:hAnsiTheme="majorHAnsi" w:cstheme="majorBidi"/>
      <w:b/>
      <w:bCs/>
      <w:sz w:val="22"/>
      <w:szCs w:val="24"/>
    </w:rPr>
  </w:style>
  <w:style w:type="paragraph" w:customStyle="1" w:styleId="RepSignature">
    <w:name w:val="Rep_Signature"/>
    <w:basedOn w:val="Normal"/>
    <w:next w:val="SignatureBlock"/>
    <w:link w:val="RepSignatureChar"/>
    <w:autoRedefine/>
    <w:qFormat/>
    <w:rsid w:val="00A702C5"/>
    <w:pPr>
      <w:ind w:left="4032"/>
      <w:contextualSpacing/>
    </w:pPr>
    <w:rPr>
      <w:rFonts w:ascii="QEjimbergren" w:hAnsi="QEjimbergren" w:cs="Arial"/>
      <w:sz w:val="52"/>
      <w:szCs w:val="24"/>
    </w:rPr>
  </w:style>
  <w:style w:type="paragraph" w:customStyle="1" w:styleId="ESIDate">
    <w:name w:val="ESI Date"/>
    <w:basedOn w:val="Normal"/>
    <w:link w:val="ESIDateChar"/>
    <w:autoRedefine/>
    <w:qFormat/>
    <w:rsid w:val="00D33073"/>
    <w:pPr>
      <w:jc w:val="right"/>
    </w:pPr>
  </w:style>
  <w:style w:type="character" w:customStyle="1" w:styleId="RepSignatureChar">
    <w:name w:val="Rep_Signature Char"/>
    <w:basedOn w:val="DefaultParagraphFont"/>
    <w:link w:val="RepSignature"/>
    <w:rsid w:val="00A702C5"/>
    <w:rPr>
      <w:rFonts w:ascii="QEjimbergren" w:hAnsi="QEjimbergren" w:cs="Arial"/>
      <w:sz w:val="52"/>
      <w:szCs w:val="24"/>
    </w:rPr>
  </w:style>
  <w:style w:type="paragraph" w:customStyle="1" w:styleId="ToBlock">
    <w:name w:val="To Block"/>
    <w:basedOn w:val="ESIDate"/>
    <w:link w:val="ToBlockChar"/>
    <w:autoRedefine/>
    <w:qFormat/>
    <w:rsid w:val="003B7EFD"/>
    <w:rPr>
      <w:b/>
    </w:rPr>
  </w:style>
  <w:style w:type="character" w:customStyle="1" w:styleId="Heading1Char">
    <w:name w:val="Heading 1 Char"/>
    <w:basedOn w:val="DefaultParagraphFont"/>
    <w:link w:val="Heading1"/>
    <w:rsid w:val="003B7EFD"/>
    <w:rPr>
      <w:rFonts w:asciiTheme="majorHAnsi" w:hAnsiTheme="majorHAnsi"/>
      <w:b/>
      <w:sz w:val="36"/>
    </w:rPr>
  </w:style>
  <w:style w:type="character" w:customStyle="1" w:styleId="ESIDateChar">
    <w:name w:val="ESI Date Char"/>
    <w:basedOn w:val="Heading1Char"/>
    <w:link w:val="ESIDate"/>
    <w:rsid w:val="00D33073"/>
    <w:rPr>
      <w:rFonts w:ascii="Calibri Light" w:hAnsi="Calibri Light"/>
      <w:b w:val="0"/>
      <w:sz w:val="22"/>
    </w:rPr>
  </w:style>
  <w:style w:type="paragraph" w:customStyle="1" w:styleId="AddressBlock">
    <w:name w:val="AddressBlock"/>
    <w:basedOn w:val="ToBlock"/>
    <w:link w:val="AddressBlockChar"/>
    <w:autoRedefine/>
    <w:qFormat/>
    <w:rsid w:val="003B7EFD"/>
    <w:rPr>
      <w:b w:val="0"/>
    </w:rPr>
  </w:style>
  <w:style w:type="character" w:customStyle="1" w:styleId="ToBlockChar">
    <w:name w:val="To Block Char"/>
    <w:basedOn w:val="ESIDateChar"/>
    <w:link w:val="ToBlock"/>
    <w:rsid w:val="003B7EFD"/>
    <w:rPr>
      <w:rFonts w:ascii="Calibri Light" w:hAnsi="Calibri Light"/>
      <w:b/>
      <w:sz w:val="22"/>
    </w:rPr>
  </w:style>
  <w:style w:type="paragraph" w:customStyle="1" w:styleId="ScopeOfWork">
    <w:name w:val="ScopeOfWork"/>
    <w:basedOn w:val="Normal"/>
    <w:link w:val="ScopeOfWorkChar"/>
    <w:autoRedefine/>
    <w:qFormat/>
    <w:rsid w:val="00232B55"/>
    <w:pPr>
      <w:numPr>
        <w:numId w:val="16"/>
      </w:numPr>
      <w:spacing w:before="120" w:after="120"/>
      <w:ind w:left="360"/>
      <w:contextualSpacing/>
    </w:pPr>
  </w:style>
  <w:style w:type="character" w:customStyle="1" w:styleId="AddressBlockChar">
    <w:name w:val="AddressBlock Char"/>
    <w:basedOn w:val="ToBlockChar"/>
    <w:link w:val="AddressBlock"/>
    <w:rsid w:val="003B7EFD"/>
    <w:rPr>
      <w:rFonts w:ascii="Calibri Light" w:hAnsi="Calibri Light"/>
      <w:b w:val="0"/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1795B"/>
    <w:pPr>
      <w:spacing w:after="120" w:line="480" w:lineRule="auto"/>
    </w:pPr>
  </w:style>
  <w:style w:type="character" w:customStyle="1" w:styleId="ScopeOfWorkChar">
    <w:name w:val="ScopeOfWork Char"/>
    <w:basedOn w:val="DefaultParagraphFont"/>
    <w:link w:val="ScopeOfWork"/>
    <w:rsid w:val="00232B55"/>
    <w:rPr>
      <w:rFonts w:ascii="Calibri Light" w:hAnsi="Calibri Light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1795B"/>
    <w:rPr>
      <w:rFonts w:ascii="Calibri Light" w:hAnsi="Calibri Light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232B55"/>
    <w:rPr>
      <w:rFonts w:asciiTheme="majorHAnsi" w:eastAsiaTheme="majorEastAsia" w:hAnsiTheme="majorHAnsi" w:cstheme="majorBidi"/>
      <w:b/>
      <w:i/>
      <w:iCs/>
      <w:sz w:val="22"/>
    </w:rPr>
  </w:style>
  <w:style w:type="paragraph" w:customStyle="1" w:styleId="ClarificationsExclusionsBold">
    <w:name w:val="ClarificationsExclusionsBold"/>
    <w:basedOn w:val="ScopeOfWork"/>
    <w:next w:val="Normal"/>
    <w:link w:val="ClarificationsExclusionsBoldChar"/>
    <w:autoRedefine/>
    <w:qFormat/>
    <w:rsid w:val="003D4FEC"/>
    <w:pPr>
      <w:numPr>
        <w:numId w:val="18"/>
      </w:numPr>
      <w:spacing w:after="0"/>
      <w:ind w:left="504"/>
    </w:pPr>
    <w:rPr>
      <w:b/>
      <w:bCs/>
      <w:i/>
      <w:iCs/>
    </w:rPr>
  </w:style>
  <w:style w:type="paragraph" w:customStyle="1" w:styleId="ClarificationsExclusionsNormal">
    <w:name w:val="ClarificationsExclusionsNormal"/>
    <w:basedOn w:val="ClarificationsExclusionsBold"/>
    <w:next w:val="Normal"/>
    <w:link w:val="ClarificationsExclusionsNormalChar"/>
    <w:qFormat/>
    <w:rsid w:val="00232B55"/>
    <w:pPr>
      <w:spacing w:before="0"/>
    </w:pPr>
    <w:rPr>
      <w:b w:val="0"/>
    </w:rPr>
  </w:style>
  <w:style w:type="character" w:customStyle="1" w:styleId="ClarificationsExclusionsBoldChar">
    <w:name w:val="ClarificationsExclusionsBold Char"/>
    <w:basedOn w:val="ScopeOfWorkChar"/>
    <w:link w:val="ClarificationsExclusionsBold"/>
    <w:rsid w:val="003D4FEC"/>
    <w:rPr>
      <w:rFonts w:ascii="Calibri Light" w:hAnsi="Calibri Light"/>
      <w:b/>
      <w:bCs/>
      <w:i/>
      <w:iCs/>
      <w:sz w:val="22"/>
    </w:rPr>
  </w:style>
  <w:style w:type="paragraph" w:customStyle="1" w:styleId="Price">
    <w:name w:val="Price"/>
    <w:basedOn w:val="Heading3"/>
    <w:link w:val="PriceChar"/>
    <w:qFormat/>
    <w:rsid w:val="00232B55"/>
    <w:rPr>
      <w:b w:val="0"/>
      <w:u w:val="single"/>
    </w:rPr>
  </w:style>
  <w:style w:type="character" w:customStyle="1" w:styleId="ClarificationsExclusionsNormalChar">
    <w:name w:val="ClarificationsExclusionsNormal Char"/>
    <w:basedOn w:val="ClarificationsExclusionsBoldChar"/>
    <w:link w:val="ClarificationsExclusionsNormal"/>
    <w:rsid w:val="00232B55"/>
    <w:rPr>
      <w:rFonts w:ascii="Calibri Light" w:hAnsi="Calibri Light"/>
      <w:b w:val="0"/>
      <w:bCs/>
      <w:i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6421E"/>
    <w:rPr>
      <w:rFonts w:asciiTheme="majorHAnsi" w:eastAsiaTheme="majorEastAsia" w:hAnsiTheme="majorHAnsi" w:cstheme="majorBidi"/>
      <w:b/>
      <w:i/>
    </w:rPr>
  </w:style>
  <w:style w:type="character" w:customStyle="1" w:styleId="PriceChar">
    <w:name w:val="Price Char"/>
    <w:basedOn w:val="Heading3Char"/>
    <w:link w:val="Price"/>
    <w:rsid w:val="00232B55"/>
    <w:rPr>
      <w:rFonts w:asciiTheme="majorHAnsi" w:eastAsiaTheme="majorEastAsia" w:hAnsiTheme="majorHAnsi" w:cstheme="majorBidi"/>
      <w:b w:val="0"/>
      <w:bCs/>
      <w:sz w:val="22"/>
      <w:szCs w:val="24"/>
      <w:u w:val="single"/>
    </w:rPr>
  </w:style>
  <w:style w:type="paragraph" w:customStyle="1" w:styleId="FinePrint">
    <w:name w:val="FinePrint"/>
    <w:basedOn w:val="Normal"/>
    <w:link w:val="FinePrintChar"/>
    <w:autoRedefine/>
    <w:qFormat/>
    <w:rsid w:val="00404AA8"/>
    <w:pPr>
      <w:tabs>
        <w:tab w:val="left" w:pos="360"/>
      </w:tabs>
    </w:pPr>
    <w:rPr>
      <w:sz w:val="18"/>
      <w:szCs w:val="18"/>
    </w:rPr>
  </w:style>
  <w:style w:type="paragraph" w:customStyle="1" w:styleId="SignatureBlock">
    <w:name w:val="Signature Block"/>
    <w:basedOn w:val="AddressBlock"/>
    <w:next w:val="Normal"/>
    <w:link w:val="SignatureBlockChar"/>
    <w:qFormat/>
    <w:rsid w:val="00C01C0F"/>
    <w:pPr>
      <w:ind w:left="4320"/>
      <w:jc w:val="left"/>
    </w:pPr>
  </w:style>
  <w:style w:type="character" w:customStyle="1" w:styleId="FinePrintChar">
    <w:name w:val="FinePrint Char"/>
    <w:basedOn w:val="DefaultParagraphFont"/>
    <w:link w:val="FinePrint"/>
    <w:rsid w:val="00404AA8"/>
    <w:rPr>
      <w:rFonts w:ascii="Calibri Light" w:hAnsi="Calibri Light"/>
      <w:sz w:val="18"/>
      <w:szCs w:val="18"/>
    </w:rPr>
  </w:style>
  <w:style w:type="character" w:customStyle="1" w:styleId="SignatureBlockChar">
    <w:name w:val="Signature Block Char"/>
    <w:basedOn w:val="RepSignatureChar"/>
    <w:link w:val="SignatureBlock"/>
    <w:rsid w:val="00C01C0F"/>
    <w:rPr>
      <w:rFonts w:ascii="Calibri Light" w:hAnsi="Calibri Light" w:cs="Arial"/>
      <w:sz w:val="22"/>
      <w:szCs w:val="24"/>
    </w:rPr>
  </w:style>
  <w:style w:type="table" w:customStyle="1" w:styleId="Approval">
    <w:name w:val="Approval"/>
    <w:basedOn w:val="TableNormal"/>
    <w:uiPriority w:val="99"/>
    <w:rsid w:val="001D3609"/>
    <w:pPr>
      <w:jc w:val="center"/>
    </w:pPr>
    <w:rPr>
      <w:rFonts w:ascii="Calibri Light" w:hAnsi="Calibri Light"/>
    </w:rPr>
    <w:tblPr>
      <w:jc w:val="center"/>
      <w:tblCellMar>
        <w:left w:w="115" w:type="dxa"/>
        <w:right w:w="115" w:type="dxa"/>
      </w:tblCellMar>
    </w:tblPr>
    <w:trPr>
      <w:jc w:val="center"/>
    </w:trPr>
    <w:tcPr>
      <w:shd w:val="clear" w:color="auto" w:fill="auto"/>
      <w:vAlign w:val="center"/>
    </w:tcPr>
    <w:tblStylePr w:type="firstRow">
      <w:rPr>
        <w:rFonts w:ascii="Calibri Light" w:hAnsi="Calibri Light"/>
        <w:b w:val="0"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5551A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5551A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A7D0C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D0C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1D360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D360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609"/>
    <w:rPr>
      <w:rFonts w:ascii="Calibri Light" w:hAnsi="Calibri Light"/>
      <w:i/>
      <w:iCs/>
      <w:color w:val="404040" w:themeColor="text1" w:themeTint="BF"/>
      <w:sz w:val="22"/>
    </w:rPr>
  </w:style>
  <w:style w:type="character" w:styleId="Emphasis">
    <w:name w:val="Emphasis"/>
    <w:basedOn w:val="DefaultParagraphFont"/>
    <w:uiPriority w:val="20"/>
    <w:qFormat/>
    <w:rsid w:val="001D360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D3609"/>
    <w:rPr>
      <w:rFonts w:asciiTheme="minorHAnsi" w:hAnsiTheme="minorHAnsi"/>
      <w:i/>
      <w:iCs/>
      <w:color w:val="404040" w:themeColor="text1" w:themeTint="BF"/>
      <w:sz w:val="18"/>
    </w:rPr>
  </w:style>
  <w:style w:type="table" w:styleId="PlainTable1">
    <w:name w:val="Plain Table 1"/>
    <w:basedOn w:val="TableNormal"/>
    <w:uiPriority w:val="41"/>
    <w:rsid w:val="001D360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FinePrintItal">
    <w:name w:val="FinePrintItal"/>
    <w:basedOn w:val="FinePrint"/>
    <w:link w:val="FinePrintItalChar"/>
    <w:autoRedefine/>
    <w:qFormat/>
    <w:rsid w:val="007573D5"/>
    <w:pPr>
      <w:ind w:left="-720" w:right="-720"/>
    </w:pPr>
    <w:rPr>
      <w:i/>
    </w:rPr>
  </w:style>
  <w:style w:type="character" w:customStyle="1" w:styleId="FinePrintItalChar">
    <w:name w:val="FinePrintItal Char"/>
    <w:basedOn w:val="FinePrintChar"/>
    <w:link w:val="FinePrintItal"/>
    <w:rsid w:val="007573D5"/>
    <w:rPr>
      <w:rFonts w:ascii="Calibri Light" w:hAnsi="Calibri Light"/>
      <w:i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573F48-0230-471A-BB66-856517C50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 Cordero</vt:lpstr>
    </vt:vector>
  </TitlesOfParts>
  <Company>esi</Company>
  <LinksUpToDate>false</LinksUpToDate>
  <CharactersWithSpaces>1</CharactersWithSpaces>
  <SharedDoc>false</SharedDoc>
  <HLinks>
    <vt:vector size="6" baseType="variant">
      <vt:variant>
        <vt:i4>3211281</vt:i4>
      </vt:variant>
      <vt:variant>
        <vt:i4>0</vt:i4>
      </vt:variant>
      <vt:variant>
        <vt:i4>0</vt:i4>
      </vt:variant>
      <vt:variant>
        <vt:i4>5</vt:i4>
      </vt:variant>
      <vt:variant>
        <vt:lpwstr>mailto:jrabak@engineeredservices.com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 Cordero</dc:title>
  <dc:subject/>
  <dc:creator>Angia</dc:creator>
  <cp:keywords/>
  <dc:description/>
  <cp:lastModifiedBy>Jim Bergren</cp:lastModifiedBy>
  <cp:revision>20</cp:revision>
  <cp:lastPrinted>2020-04-07T13:54:00Z</cp:lastPrinted>
  <dcterms:created xsi:type="dcterms:W3CDTF">2020-04-07T16:32:00Z</dcterms:created>
  <dcterms:modified xsi:type="dcterms:W3CDTF">2020-04-16T20:49:00Z</dcterms:modified>
</cp:coreProperties>
</file>